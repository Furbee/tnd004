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D381C" w14:textId="77777777" w:rsidR="00007763" w:rsidRPr="00007763" w:rsidRDefault="00007763" w:rsidP="00007763">
      <w:pPr>
        <w:pStyle w:val="Heading1"/>
        <w:rPr>
          <w:lang w:val="en-US"/>
        </w:rPr>
      </w:pPr>
      <w:r>
        <w:rPr>
          <w:lang w:val="en-US"/>
        </w:rPr>
        <w:t>TND004 Lab 1 Exercise 2</w:t>
      </w:r>
    </w:p>
    <w:p w14:paraId="239E3FBF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jc w:val="right"/>
        <w:rPr>
          <w:rFonts w:ascii="Helvetica Neue" w:hAnsi="Helvetica Neue" w:cs="Helvetica Neue"/>
          <w:color w:val="auto"/>
          <w:sz w:val="24"/>
          <w:szCs w:val="24"/>
          <w:lang w:val="en-US"/>
        </w:rPr>
      </w:pPr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>Authors:</w:t>
      </w:r>
    </w:p>
    <w:p w14:paraId="0900575C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jc w:val="right"/>
        <w:rPr>
          <w:rFonts w:ascii="Helvetica Neue" w:hAnsi="Helvetica Neue" w:cs="Helvetica Neue"/>
          <w:color w:val="auto"/>
          <w:sz w:val="24"/>
          <w:szCs w:val="24"/>
          <w:lang w:val="en-US"/>
        </w:rPr>
      </w:pPr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>Oscar Nord, oscno829</w:t>
      </w:r>
    </w:p>
    <w:p w14:paraId="6D241725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jc w:val="right"/>
        <w:rPr>
          <w:rFonts w:ascii="Helvetica Neue" w:hAnsi="Helvetica Neue" w:cs="Helvetica Neue"/>
          <w:color w:val="auto"/>
          <w:sz w:val="24"/>
          <w:szCs w:val="24"/>
          <w:lang w:val="en-US"/>
        </w:rPr>
      </w:pPr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>Viktor Hellman, vikhe927</w:t>
      </w:r>
    </w:p>
    <w:p w14:paraId="1C98E586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jc w:val="right"/>
        <w:rPr>
          <w:rFonts w:ascii="Helvetica Neue" w:hAnsi="Helvetica Neue" w:cs="Helvetica Neue"/>
          <w:color w:val="auto"/>
          <w:sz w:val="24"/>
          <w:szCs w:val="24"/>
          <w:lang w:val="en-US"/>
        </w:rPr>
      </w:pPr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>2016-04-26</w:t>
      </w:r>
    </w:p>
    <w:p w14:paraId="30A9FB8E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</w:p>
    <w:p w14:paraId="04244112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</w:p>
    <w:p w14:paraId="7DE0F1C7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</w:p>
    <w:p w14:paraId="39A85FDF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</w:p>
    <w:p w14:paraId="0B72BC2A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</w:p>
    <w:p w14:paraId="4BA95C0B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</w:p>
    <w:p w14:paraId="3B3CE218" w14:textId="77777777" w:rsidR="00007763" w:rsidRP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Georgia" w:hAnsi="Georgia" w:cs="Helvetica Neue"/>
          <w:b/>
          <w:bCs/>
          <w:color w:val="auto"/>
          <w:sz w:val="32"/>
          <w:szCs w:val="32"/>
          <w:lang w:val="en-US"/>
        </w:rPr>
      </w:pPr>
      <w:r w:rsidRPr="00007763">
        <w:rPr>
          <w:rFonts w:ascii="Georgia" w:hAnsi="Georgia" w:cs="Helvetica Neue"/>
          <w:b/>
          <w:bCs/>
          <w:color w:val="auto"/>
          <w:sz w:val="32"/>
          <w:szCs w:val="32"/>
          <w:lang w:val="en-US"/>
        </w:rPr>
        <w:t>Set&lt;</w:t>
      </w:r>
      <w:proofErr w:type="spellStart"/>
      <w:r w:rsidRPr="00007763">
        <w:rPr>
          <w:rFonts w:ascii="Georgia" w:hAnsi="Georgia" w:cs="Helvetica Neue"/>
          <w:b/>
          <w:bCs/>
          <w:color w:val="auto"/>
          <w:sz w:val="32"/>
          <w:szCs w:val="32"/>
          <w:lang w:val="en-US"/>
        </w:rPr>
        <w:t>int</w:t>
      </w:r>
      <w:proofErr w:type="spellEnd"/>
      <w:r w:rsidRPr="00007763">
        <w:rPr>
          <w:rFonts w:ascii="Georgia" w:hAnsi="Georgia" w:cs="Helvetica Neue"/>
          <w:b/>
          <w:bCs/>
          <w:color w:val="auto"/>
          <w:sz w:val="32"/>
          <w:szCs w:val="32"/>
          <w:lang w:val="en-US"/>
        </w:rPr>
        <w:t>&gt; S1(S2)</w:t>
      </w:r>
    </w:p>
    <w:p w14:paraId="29BA933A" w14:textId="77777777" w:rsidR="00007763" w:rsidRP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>Copy constructor loops through S2 once -&gt;</w:t>
      </w:r>
    </w:p>
    <w:p w14:paraId="75AEF01C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 xml:space="preserve">T(n) = O(n) </w:t>
      </w:r>
    </w:p>
    <w:p w14:paraId="533E4C6B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</w:p>
    <w:p w14:paraId="18069498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</w:p>
    <w:p w14:paraId="4F7F3806" w14:textId="77777777" w:rsidR="00007763" w:rsidRP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Georgia" w:hAnsi="Georgia" w:cs="Helvetica Neue"/>
          <w:b/>
          <w:color w:val="auto"/>
          <w:sz w:val="32"/>
          <w:szCs w:val="32"/>
          <w:lang w:val="en-US"/>
        </w:rPr>
      </w:pPr>
      <w:proofErr w:type="gramStart"/>
      <w:r w:rsidRPr="00007763">
        <w:rPr>
          <w:rFonts w:ascii="Georgia" w:hAnsi="Georgia" w:cs="Helvetica Neue"/>
          <w:b/>
          <w:color w:val="auto"/>
          <w:sz w:val="32"/>
          <w:szCs w:val="32"/>
          <w:lang w:val="en-US"/>
        </w:rPr>
        <w:t>Set(</w:t>
      </w:r>
      <w:proofErr w:type="gramEnd"/>
      <w:r w:rsidRPr="00007763">
        <w:rPr>
          <w:rFonts w:ascii="Georgia" w:hAnsi="Georgia" w:cs="Helvetica Neue"/>
          <w:b/>
          <w:color w:val="auto"/>
          <w:sz w:val="32"/>
          <w:szCs w:val="32"/>
          <w:lang w:val="en-US"/>
        </w:rPr>
        <w:t>1) = Set(2)</w:t>
      </w:r>
    </w:p>
    <w:p w14:paraId="5E952FD8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  <w:proofErr w:type="spellStart"/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>Assignement</w:t>
      </w:r>
      <w:proofErr w:type="spellEnd"/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 xml:space="preserve"> operator is based on a swap of the heads and tails. No looping! </w:t>
      </w:r>
    </w:p>
    <w:p w14:paraId="1C59605D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 xml:space="preserve">T(n) = </w:t>
      </w:r>
      <w:proofErr w:type="gramStart"/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>O(</w:t>
      </w:r>
      <w:proofErr w:type="gramEnd"/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>1) -&gt; constant time!</w:t>
      </w:r>
    </w:p>
    <w:p w14:paraId="2BD2A308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</w:p>
    <w:p w14:paraId="4AC53C2D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</w:p>
    <w:p w14:paraId="0BA27520" w14:textId="77777777" w:rsidR="00007763" w:rsidRP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Georgia" w:hAnsi="Georgia" w:cs="Helvetica Neue"/>
          <w:b/>
          <w:bCs/>
          <w:color w:val="auto"/>
          <w:sz w:val="32"/>
          <w:szCs w:val="32"/>
          <w:lang w:val="en-US"/>
        </w:rPr>
      </w:pPr>
      <w:proofErr w:type="spellStart"/>
      <w:proofErr w:type="gramStart"/>
      <w:r w:rsidRPr="00007763">
        <w:rPr>
          <w:rFonts w:ascii="Georgia" w:hAnsi="Georgia" w:cs="Helvetica Neue"/>
          <w:b/>
          <w:bCs/>
          <w:color w:val="auto"/>
          <w:sz w:val="32"/>
          <w:szCs w:val="32"/>
          <w:lang w:val="en-US"/>
        </w:rPr>
        <w:t>S.cardinality</w:t>
      </w:r>
      <w:proofErr w:type="spellEnd"/>
      <w:proofErr w:type="gramEnd"/>
      <w:r w:rsidRPr="00007763">
        <w:rPr>
          <w:rFonts w:ascii="Georgia" w:hAnsi="Georgia" w:cs="Helvetica Neue"/>
          <w:b/>
          <w:bCs/>
          <w:color w:val="auto"/>
          <w:sz w:val="32"/>
          <w:szCs w:val="32"/>
          <w:lang w:val="en-US"/>
        </w:rPr>
        <w:t>( );</w:t>
      </w:r>
    </w:p>
    <w:p w14:paraId="7273F9E1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>Only one check up. No looping.</w:t>
      </w:r>
    </w:p>
    <w:p w14:paraId="664621D9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 xml:space="preserve">T(n) = </w:t>
      </w:r>
      <w:proofErr w:type="gramStart"/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>O(</w:t>
      </w:r>
      <w:proofErr w:type="gramEnd"/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>1) -&gt; constant time</w:t>
      </w:r>
    </w:p>
    <w:p w14:paraId="2B8D7E70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</w:p>
    <w:p w14:paraId="6E386B26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</w:p>
    <w:p w14:paraId="05737031" w14:textId="77777777" w:rsidR="00007763" w:rsidRP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Georgia" w:hAnsi="Georgia" w:cs="Helvetica Neue"/>
          <w:b/>
          <w:color w:val="auto"/>
          <w:sz w:val="32"/>
          <w:szCs w:val="32"/>
          <w:lang w:val="en-US"/>
        </w:rPr>
      </w:pPr>
      <w:r w:rsidRPr="00007763">
        <w:rPr>
          <w:rFonts w:ascii="Georgia" w:hAnsi="Georgia" w:cs="Helvetica Neue"/>
          <w:b/>
          <w:color w:val="auto"/>
          <w:sz w:val="32"/>
          <w:szCs w:val="32"/>
          <w:lang w:val="en-US"/>
        </w:rPr>
        <w:t>S1+S2</w:t>
      </w:r>
    </w:p>
    <w:p w14:paraId="38A3C41E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>T(n) = O(</w:t>
      </w:r>
      <w:proofErr w:type="spellStart"/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>m+n</w:t>
      </w:r>
      <w:proofErr w:type="spellEnd"/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>) = O(n)</w:t>
      </w:r>
    </w:p>
    <w:p w14:paraId="7DA79533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</w:p>
    <w:p w14:paraId="2113D1B8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  <w:bookmarkStart w:id="0" w:name="_GoBack"/>
      <w:bookmarkEnd w:id="0"/>
    </w:p>
    <w:p w14:paraId="106153FE" w14:textId="77777777" w:rsidR="00007763" w:rsidRP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Georgia" w:hAnsi="Georgia" w:cs="Helvetica Neue"/>
          <w:b/>
          <w:bCs/>
          <w:color w:val="auto"/>
          <w:sz w:val="32"/>
          <w:szCs w:val="32"/>
          <w:lang w:val="en-US"/>
        </w:rPr>
      </w:pPr>
      <w:proofErr w:type="spellStart"/>
      <w:r w:rsidRPr="00007763">
        <w:rPr>
          <w:rFonts w:ascii="Georgia" w:hAnsi="Georgia" w:cs="Helvetica Neue"/>
          <w:b/>
          <w:bCs/>
          <w:color w:val="auto"/>
          <w:sz w:val="32"/>
          <w:szCs w:val="32"/>
          <w:lang w:val="en-US"/>
        </w:rPr>
        <w:t>k+S</w:t>
      </w:r>
      <w:proofErr w:type="spellEnd"/>
    </w:p>
    <w:p w14:paraId="00DFEA14" w14:textId="77777777" w:rsidR="00007763" w:rsidRDefault="00007763" w:rsidP="00007763">
      <w:pPr>
        <w:widowControl w:val="0"/>
        <w:autoSpaceDE w:val="0"/>
        <w:autoSpaceDN w:val="0"/>
        <w:adjustRightInd w:val="0"/>
        <w:spacing w:after="0" w:line="320" w:lineRule="atLeast"/>
        <w:rPr>
          <w:rFonts w:ascii="Helvetica Neue" w:hAnsi="Helvetica Neue" w:cs="Helvetica Neue"/>
          <w:color w:val="auto"/>
          <w:sz w:val="24"/>
          <w:szCs w:val="24"/>
          <w:lang w:val="en-US"/>
        </w:rPr>
      </w:pPr>
      <w:r>
        <w:rPr>
          <w:rFonts w:ascii="Helvetica Neue" w:hAnsi="Helvetica Neue" w:cs="Helvetica Neue"/>
          <w:color w:val="auto"/>
          <w:sz w:val="24"/>
          <w:szCs w:val="24"/>
          <w:lang w:val="en-US"/>
        </w:rPr>
        <w:t>T(n) = O(n)</w:t>
      </w:r>
    </w:p>
    <w:p w14:paraId="2923BA96" w14:textId="77777777" w:rsidR="00A022E1" w:rsidRPr="00452637" w:rsidRDefault="00A022E1" w:rsidP="00007763">
      <w:pPr>
        <w:pStyle w:val="ListBullet"/>
        <w:numPr>
          <w:ilvl w:val="0"/>
          <w:numId w:val="0"/>
        </w:numPr>
      </w:pPr>
    </w:p>
    <w:sectPr w:rsidR="00A022E1" w:rsidRPr="00452637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84B43" w14:textId="77777777" w:rsidR="00AC05F5" w:rsidRDefault="00AC05F5">
      <w:r>
        <w:separator/>
      </w:r>
    </w:p>
    <w:p w14:paraId="190C182B" w14:textId="77777777" w:rsidR="00AC05F5" w:rsidRDefault="00AC05F5"/>
  </w:endnote>
  <w:endnote w:type="continuationSeparator" w:id="0">
    <w:p w14:paraId="49385410" w14:textId="77777777" w:rsidR="00AC05F5" w:rsidRDefault="00AC05F5">
      <w:r>
        <w:continuationSeparator/>
      </w:r>
    </w:p>
    <w:p w14:paraId="10FDCDB2" w14:textId="77777777" w:rsidR="00AC05F5" w:rsidRDefault="00AC0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5F119" w14:textId="77777777" w:rsidR="00A022E1" w:rsidRDefault="0045263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4FED6" w14:textId="77777777" w:rsidR="00AC05F5" w:rsidRDefault="00AC05F5">
      <w:r>
        <w:separator/>
      </w:r>
    </w:p>
    <w:p w14:paraId="2E51261E" w14:textId="77777777" w:rsidR="00AC05F5" w:rsidRDefault="00AC05F5"/>
  </w:footnote>
  <w:footnote w:type="continuationSeparator" w:id="0">
    <w:p w14:paraId="24453298" w14:textId="77777777" w:rsidR="00AC05F5" w:rsidRDefault="00AC05F5">
      <w:r>
        <w:continuationSeparator/>
      </w:r>
    </w:p>
    <w:p w14:paraId="0DB2AC7E" w14:textId="77777777" w:rsidR="00AC05F5" w:rsidRDefault="00AC05F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63"/>
    <w:rsid w:val="00007763"/>
    <w:rsid w:val="00452637"/>
    <w:rsid w:val="00A022E1"/>
    <w:rsid w:val="00AC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45F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637"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VikH/Library/Containers/com.microsoft.Word/Data/Library/Caches/1053/TM10002086/Skriva%20anteckning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04"/>
    <w:rsid w:val="00C8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ECFA959342104F86B17EA16251A0EF">
    <w:name w:val="EBECFA959342104F86B17EA16251A0E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8DBE4EC7ADB5F346A9CDA53D7A6F6EE5">
    <w:name w:val="8DBE4EC7ADB5F346A9CDA53D7A6F6E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Skriva anteckningar.dotx</Template>
  <TotalTime>4</TotalTime>
  <Pages>1</Pages>
  <Words>62</Words>
  <Characters>358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Hellman</dc:creator>
  <cp:keywords/>
  <dc:description/>
  <cp:lastModifiedBy>Viktor Hellman</cp:lastModifiedBy>
  <cp:revision>1</cp:revision>
  <dcterms:created xsi:type="dcterms:W3CDTF">2016-04-26T09:21:00Z</dcterms:created>
  <dcterms:modified xsi:type="dcterms:W3CDTF">2016-04-26T09:25:00Z</dcterms:modified>
</cp:coreProperties>
</file>